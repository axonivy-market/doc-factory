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728A5" w14:textId="4C17171E" w:rsidR="00D11A20" w:rsidRPr="00721201" w:rsidRDefault="00D11A20" w:rsidP="00D11A20">
      <w:pPr>
        <w:pStyle w:val="berschrift2"/>
        <w:ind w:left="-142" w:right="140"/>
        <w:rPr>
          <w:rStyle w:val="Hervorhebung"/>
          <w:b w:val="0"/>
          <w:sz w:val="36"/>
          <w:szCs w:val="36"/>
          <w:lang w:val="fr-CH"/>
        </w:rPr>
      </w:pPr>
      <w:proofErr w:type="spellStart"/>
      <w:r w:rsidRPr="00721201">
        <w:rPr>
          <w:rStyle w:val="Hervorhebung"/>
          <w:b w:val="0"/>
          <w:sz w:val="36"/>
          <w:szCs w:val="36"/>
          <w:lang w:val="fr-CH"/>
        </w:rPr>
        <w:t>DocFactory</w:t>
      </w:r>
      <w:proofErr w:type="spellEnd"/>
      <w:r w:rsidRPr="00721201">
        <w:rPr>
          <w:rStyle w:val="Hervorhebung"/>
          <w:b w:val="0"/>
          <w:sz w:val="36"/>
          <w:szCs w:val="36"/>
          <w:lang w:val="fr-CH"/>
        </w:rPr>
        <w:t xml:space="preserve"> Demos: </w:t>
      </w:r>
      <w:proofErr w:type="spellStart"/>
      <w:r>
        <w:rPr>
          <w:rStyle w:val="Hervorhebung"/>
          <w:b w:val="0"/>
          <w:sz w:val="36"/>
          <w:szCs w:val="36"/>
          <w:lang w:val="fr-CH"/>
        </w:rPr>
        <w:t>API</w:t>
      </w:r>
      <w:r w:rsidRPr="00721201">
        <w:rPr>
          <w:rStyle w:val="Hervorhebung"/>
          <w:b w:val="0"/>
          <w:sz w:val="36"/>
          <w:szCs w:val="36"/>
          <w:lang w:val="fr-CH"/>
        </w:rPr>
        <w:t>TemplateWith</w:t>
      </w:r>
      <w:r w:rsidR="00990DA5">
        <w:rPr>
          <w:rStyle w:val="Hervorhebung"/>
          <w:b w:val="0"/>
          <w:sz w:val="36"/>
          <w:szCs w:val="36"/>
          <w:lang w:val="fr-CH"/>
        </w:rPr>
        <w:t>CompositeObject</w:t>
      </w:r>
      <w:bookmarkStart w:id="0" w:name="_GoBack"/>
      <w:bookmarkEnd w:id="0"/>
      <w:proofErr w:type="spellEnd"/>
    </w:p>
    <w:p w14:paraId="266F13B1" w14:textId="77777777" w:rsidR="00D11A20" w:rsidRPr="00227D12" w:rsidRDefault="00D11A20" w:rsidP="00D11A20">
      <w:pPr>
        <w:ind w:right="140"/>
        <w:rPr>
          <w:lang w:val="en-US"/>
        </w:rPr>
      </w:pPr>
    </w:p>
    <w:p w14:paraId="0E53274C" w14:textId="77777777" w:rsidR="00D11A20" w:rsidRPr="0017735C" w:rsidRDefault="00D11A20" w:rsidP="00D11A20">
      <w:pPr>
        <w:pStyle w:val="Titel"/>
        <w:rPr>
          <w:sz w:val="36"/>
          <w:szCs w:val="36"/>
          <w:lang w:val="fr-CH"/>
        </w:rPr>
      </w:pPr>
      <w:r w:rsidRPr="0017735C">
        <w:rPr>
          <w:sz w:val="36"/>
          <w:szCs w:val="36"/>
          <w:lang w:val="fr-CH"/>
        </w:rPr>
        <w:t>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044"/>
      </w:tblGrid>
      <w:tr w:rsidR="00D11A20" w:rsidRPr="00D2134E" w14:paraId="065C9922" w14:textId="77777777" w:rsidTr="00FA14F8">
        <w:tc>
          <w:tcPr>
            <w:tcW w:w="1526" w:type="dxa"/>
            <w:shd w:val="clear" w:color="auto" w:fill="auto"/>
          </w:tcPr>
          <w:p w14:paraId="271758B7" w14:textId="77777777" w:rsidR="00D11A20" w:rsidRPr="00D2134E" w:rsidRDefault="00D11A20" w:rsidP="00FA14F8">
            <w:pPr>
              <w:tabs>
                <w:tab w:val="right" w:pos="9070"/>
              </w:tabs>
              <w:rPr>
                <w:lang w:val="en-US"/>
              </w:rPr>
            </w:pPr>
            <w:r w:rsidRPr="00D2134E">
              <w:rPr>
                <w:lang w:val="en-US"/>
              </w:rPr>
              <w:t>Date:</w:t>
            </w:r>
            <w:r w:rsidRPr="00D2134E">
              <w:rPr>
                <w:lang w:val="en-US"/>
              </w:rPr>
              <w:tab/>
            </w:r>
          </w:p>
        </w:tc>
        <w:tc>
          <w:tcPr>
            <w:tcW w:w="8044" w:type="dxa"/>
            <w:shd w:val="clear" w:color="auto" w:fill="auto"/>
          </w:tcPr>
          <w:p w14:paraId="45B3309C" w14:textId="57EB0B07" w:rsidR="00D11A20" w:rsidRPr="00D2134E" w:rsidRDefault="00DA036B" w:rsidP="00FA14F8">
            <w:pPr>
              <w:tabs>
                <w:tab w:val="right" w:pos="9070"/>
              </w:tabs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position.date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«position.date»</w:t>
            </w:r>
            <w:r>
              <w:rPr>
                <w:lang w:val="en-US"/>
              </w:rPr>
              <w:fldChar w:fldCharType="end"/>
            </w:r>
          </w:p>
        </w:tc>
      </w:tr>
      <w:tr w:rsidR="00D11A20" w:rsidRPr="00D2134E" w14:paraId="0C03391F" w14:textId="77777777" w:rsidTr="00FA14F8">
        <w:tc>
          <w:tcPr>
            <w:tcW w:w="1526" w:type="dxa"/>
            <w:shd w:val="clear" w:color="auto" w:fill="auto"/>
          </w:tcPr>
          <w:p w14:paraId="296B5344" w14:textId="77777777" w:rsidR="00D11A20" w:rsidRPr="00D2134E" w:rsidRDefault="00D11A20" w:rsidP="00FA14F8">
            <w:pPr>
              <w:tabs>
                <w:tab w:val="right" w:pos="9070"/>
              </w:tabs>
              <w:rPr>
                <w:lang w:val="en-US"/>
              </w:rPr>
            </w:pPr>
            <w:r w:rsidRPr="00D2134E">
              <w:rPr>
                <w:lang w:val="en-US"/>
              </w:rPr>
              <w:t xml:space="preserve">Code: </w:t>
            </w:r>
          </w:p>
        </w:tc>
        <w:tc>
          <w:tcPr>
            <w:tcW w:w="8044" w:type="dxa"/>
            <w:shd w:val="clear" w:color="auto" w:fill="auto"/>
          </w:tcPr>
          <w:p w14:paraId="15662E19" w14:textId="3BBF41DB" w:rsidR="00D11A20" w:rsidRPr="00D2134E" w:rsidRDefault="00631286" w:rsidP="00FA14F8">
            <w:pPr>
              <w:tabs>
                <w:tab w:val="right" w:pos="9070"/>
              </w:tabs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position.code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«position.code»</w:t>
            </w:r>
            <w:r>
              <w:rPr>
                <w:lang w:val="en-US"/>
              </w:rPr>
              <w:fldChar w:fldCharType="end"/>
            </w:r>
          </w:p>
        </w:tc>
      </w:tr>
      <w:tr w:rsidR="00D11A20" w:rsidRPr="00D2134E" w14:paraId="04AAFB5C" w14:textId="77777777" w:rsidTr="00FA14F8">
        <w:trPr>
          <w:trHeight w:val="135"/>
        </w:trPr>
        <w:tc>
          <w:tcPr>
            <w:tcW w:w="1526" w:type="dxa"/>
            <w:shd w:val="clear" w:color="auto" w:fill="auto"/>
          </w:tcPr>
          <w:p w14:paraId="72B30B0A" w14:textId="77777777" w:rsidR="00D11A20" w:rsidRPr="00D2134E" w:rsidRDefault="00D11A20" w:rsidP="00FA14F8">
            <w:pPr>
              <w:tabs>
                <w:tab w:val="right" w:pos="9070"/>
              </w:tabs>
              <w:rPr>
                <w:lang w:val="en-US"/>
              </w:rPr>
            </w:pPr>
            <w:r w:rsidRPr="00D2134E">
              <w:rPr>
                <w:lang w:val="en-US"/>
              </w:rPr>
              <w:t xml:space="preserve">Description: </w:t>
            </w:r>
          </w:p>
        </w:tc>
        <w:tc>
          <w:tcPr>
            <w:tcW w:w="8044" w:type="dxa"/>
            <w:shd w:val="clear" w:color="auto" w:fill="auto"/>
          </w:tcPr>
          <w:p w14:paraId="59BB61FD" w14:textId="016FE552" w:rsidR="00D11A20" w:rsidRPr="00D2134E" w:rsidRDefault="00631286" w:rsidP="00FA14F8">
            <w:pPr>
              <w:tabs>
                <w:tab w:val="right" w:pos="9070"/>
              </w:tabs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position.description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«position.description»</w:t>
            </w:r>
            <w:r>
              <w:rPr>
                <w:lang w:val="en-US"/>
              </w:rPr>
              <w:fldChar w:fldCharType="end"/>
            </w:r>
          </w:p>
        </w:tc>
      </w:tr>
      <w:tr w:rsidR="00D11A20" w:rsidRPr="00D2134E" w14:paraId="36E3B0C0" w14:textId="77777777" w:rsidTr="00FA14F8">
        <w:tc>
          <w:tcPr>
            <w:tcW w:w="1526" w:type="dxa"/>
            <w:shd w:val="clear" w:color="auto" w:fill="auto"/>
          </w:tcPr>
          <w:p w14:paraId="2E79A0BC" w14:textId="77777777" w:rsidR="00D11A20" w:rsidRPr="00D2134E" w:rsidRDefault="00D11A20" w:rsidP="00FA14F8">
            <w:pPr>
              <w:tabs>
                <w:tab w:val="right" w:pos="9070"/>
              </w:tabs>
              <w:rPr>
                <w:lang w:val="en-US"/>
              </w:rPr>
            </w:pPr>
            <w:r w:rsidRPr="00D2134E">
              <w:rPr>
                <w:lang w:val="en-US"/>
              </w:rPr>
              <w:t>Unit:</w:t>
            </w:r>
          </w:p>
        </w:tc>
        <w:tc>
          <w:tcPr>
            <w:tcW w:w="8044" w:type="dxa"/>
            <w:shd w:val="clear" w:color="auto" w:fill="auto"/>
          </w:tcPr>
          <w:p w14:paraId="0B181B80" w14:textId="50D0F546" w:rsidR="00D11A20" w:rsidRPr="00D2134E" w:rsidRDefault="00631286" w:rsidP="00FA14F8">
            <w:pPr>
              <w:tabs>
                <w:tab w:val="right" w:pos="9070"/>
              </w:tabs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position.unit.amount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«position.unit.amount»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position.unit.text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«position.unit.text»</w:t>
            </w:r>
            <w:r>
              <w:rPr>
                <w:lang w:val="en-US"/>
              </w:rPr>
              <w:fldChar w:fldCharType="end"/>
            </w:r>
          </w:p>
        </w:tc>
      </w:tr>
    </w:tbl>
    <w:p w14:paraId="45E342EC" w14:textId="77777777" w:rsidR="009E5729" w:rsidRPr="00631286" w:rsidRDefault="009E5729" w:rsidP="00A06691">
      <w:pPr>
        <w:ind w:right="140"/>
        <w:rPr>
          <w:vertAlign w:val="superscript"/>
          <w:lang w:val="fr-CH"/>
        </w:rPr>
      </w:pPr>
    </w:p>
    <w:sectPr w:rsidR="009E5729" w:rsidRPr="00631286" w:rsidSect="00DA03BC">
      <w:footerReference w:type="default" r:id="rId11"/>
      <w:headerReference w:type="first" r:id="rId12"/>
      <w:footerReference w:type="first" r:id="rId13"/>
      <w:pgSz w:w="11906" w:h="16838" w:code="9"/>
      <w:pgMar w:top="2552" w:right="1134" w:bottom="1418" w:left="1418" w:header="1276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213C3" w14:textId="77777777" w:rsidR="00174B13" w:rsidRDefault="00174B13" w:rsidP="005D6F40">
      <w:pPr>
        <w:spacing w:after="0" w:line="240" w:lineRule="auto"/>
      </w:pPr>
      <w:r>
        <w:separator/>
      </w:r>
    </w:p>
  </w:endnote>
  <w:endnote w:type="continuationSeparator" w:id="0">
    <w:p w14:paraId="4547AEE4" w14:textId="77777777" w:rsidR="00174B13" w:rsidRDefault="00174B13" w:rsidP="005D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213C7" w14:textId="77777777" w:rsidR="000B145E" w:rsidRPr="0023444D" w:rsidRDefault="000B145E" w:rsidP="000B145E">
    <w:pPr>
      <w:pStyle w:val="Fuzeile"/>
      <w:rPr>
        <w:b/>
        <w:sz w:val="16"/>
        <w:szCs w:val="16"/>
      </w:rPr>
    </w:pPr>
  </w:p>
  <w:p w14:paraId="2A5D7802" w14:textId="77777777" w:rsidR="000B145E" w:rsidRPr="00E85D4C" w:rsidRDefault="0021716C" w:rsidP="000B145E">
    <w:pPr>
      <w:pStyle w:val="Fuzeile"/>
      <w:tabs>
        <w:tab w:val="clear" w:pos="4536"/>
      </w:tabs>
      <w:rPr>
        <w:sz w:val="16"/>
        <w:szCs w:val="16"/>
      </w:rPr>
    </w:pPr>
    <w:r>
      <w:fldChar w:fldCharType="begin"/>
    </w:r>
    <w:r>
      <w:instrText xml:space="preserve"> TITLE   \* MERGEFORMAT </w:instrText>
    </w:r>
    <w:r>
      <w:rPr>
        <w:sz w:val="16"/>
        <w:szCs w:val="16"/>
      </w:rPr>
      <w:fldChar w:fldCharType="end"/>
    </w:r>
    <w:r w:rsidR="000B145E" w:rsidRPr="00E85D4C">
      <w:rPr>
        <w:sz w:val="16"/>
        <w:szCs w:val="16"/>
      </w:rPr>
      <w:tab/>
      <w:t xml:space="preserve">Seite </w:t>
    </w:r>
    <w:r w:rsidR="009A638E" w:rsidRPr="00E85D4C">
      <w:rPr>
        <w:sz w:val="16"/>
        <w:szCs w:val="16"/>
      </w:rPr>
      <w:fldChar w:fldCharType="begin"/>
    </w:r>
    <w:r w:rsidR="000B145E" w:rsidRPr="00E85D4C">
      <w:rPr>
        <w:sz w:val="16"/>
        <w:szCs w:val="16"/>
      </w:rPr>
      <w:instrText xml:space="preserve"> PAGE   \* MERGEFORMAT </w:instrText>
    </w:r>
    <w:r w:rsidR="009A638E" w:rsidRPr="00E85D4C">
      <w:rPr>
        <w:sz w:val="16"/>
        <w:szCs w:val="16"/>
      </w:rPr>
      <w:fldChar w:fldCharType="separate"/>
    </w:r>
    <w:r w:rsidR="009E5729">
      <w:rPr>
        <w:noProof/>
        <w:sz w:val="16"/>
        <w:szCs w:val="16"/>
      </w:rPr>
      <w:t>2</w:t>
    </w:r>
    <w:r w:rsidR="009A638E" w:rsidRPr="00E85D4C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2E86" w14:textId="77777777" w:rsidR="00A15594" w:rsidRDefault="004935EF" w:rsidP="00A15594">
    <w:pPr>
      <w:pStyle w:val="Fuzeile"/>
      <w:spacing w:before="120"/>
      <w:rPr>
        <w:sz w:val="12"/>
        <w:szCs w:val="12"/>
      </w:rPr>
    </w:pPr>
    <w:r w:rsidRPr="00377D1B">
      <w:rPr>
        <w:sz w:val="16"/>
        <w:szCs w:val="16"/>
      </w:rPr>
      <w:t xml:space="preserve">AXON </w:t>
    </w:r>
    <w:r w:rsidR="00377D1B" w:rsidRPr="00377D1B">
      <w:rPr>
        <w:sz w:val="16"/>
        <w:szCs w:val="16"/>
      </w:rPr>
      <w:t xml:space="preserve">Ivy </w:t>
    </w:r>
    <w:proofErr w:type="gramStart"/>
    <w:r w:rsidR="00377D1B" w:rsidRPr="00377D1B">
      <w:rPr>
        <w:sz w:val="16"/>
        <w:szCs w:val="16"/>
      </w:rPr>
      <w:t>AG</w:t>
    </w:r>
    <w:r w:rsidR="00E305A6" w:rsidRPr="00377D1B">
      <w:rPr>
        <w:sz w:val="16"/>
        <w:szCs w:val="16"/>
      </w:rPr>
      <w:t xml:space="preserve">  </w:t>
    </w:r>
    <w:r w:rsidR="00E305A6" w:rsidRPr="00383E75">
      <w:rPr>
        <w:color w:val="C7D426"/>
        <w:sz w:val="16"/>
        <w:szCs w:val="16"/>
      </w:rPr>
      <w:t>|</w:t>
    </w:r>
    <w:proofErr w:type="gramEnd"/>
    <w:r w:rsidR="00E305A6" w:rsidRPr="000B145E">
      <w:rPr>
        <w:sz w:val="16"/>
        <w:szCs w:val="16"/>
      </w:rPr>
      <w:t xml:space="preserve"> </w:t>
    </w:r>
    <w:r w:rsidR="00E305A6"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Schloessli</w:t>
    </w:r>
    <w:proofErr w:type="spellEnd"/>
    <w:r w:rsidR="00AE719E"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Schoe</w:t>
    </w:r>
    <w:r w:rsidRPr="000B145E">
      <w:rPr>
        <w:sz w:val="16"/>
        <w:szCs w:val="16"/>
      </w:rPr>
      <w:t>negg</w:t>
    </w:r>
    <w:proofErr w:type="spellEnd"/>
    <w:r>
      <w:rPr>
        <w:sz w:val="16"/>
        <w:szCs w:val="16"/>
      </w:rPr>
      <w:t xml:space="preserve"> </w:t>
    </w:r>
    <w:r w:rsidRPr="000B145E">
      <w:rPr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>|</w:t>
    </w:r>
    <w:r w:rsidRPr="000B145E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Wilhelmshoe</w:t>
    </w:r>
    <w:r w:rsidRPr="000B145E">
      <w:rPr>
        <w:sz w:val="16"/>
        <w:szCs w:val="16"/>
      </w:rPr>
      <w:t>he</w:t>
    </w:r>
    <w:proofErr w:type="spellEnd"/>
    <w:r>
      <w:rPr>
        <w:sz w:val="16"/>
        <w:szCs w:val="16"/>
      </w:rPr>
      <w:t xml:space="preserve"> </w:t>
    </w:r>
    <w:r w:rsidRPr="000B145E">
      <w:rPr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>|</w:t>
    </w:r>
    <w:r w:rsidRPr="000B145E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r w:rsidRPr="000B145E">
      <w:rPr>
        <w:sz w:val="16"/>
        <w:szCs w:val="16"/>
      </w:rPr>
      <w:t>60</w:t>
    </w:r>
    <w:r w:rsidR="00AE719E">
      <w:rPr>
        <w:sz w:val="16"/>
        <w:szCs w:val="16"/>
      </w:rPr>
      <w:t>03 Lucerne</w:t>
    </w:r>
    <w:r>
      <w:rPr>
        <w:sz w:val="16"/>
        <w:szCs w:val="16"/>
      </w:rPr>
      <w:t xml:space="preserve">  </w:t>
    </w:r>
    <w:r w:rsidRPr="00383E75">
      <w:rPr>
        <w:color w:val="C7D426"/>
        <w:sz w:val="16"/>
        <w:szCs w:val="16"/>
      </w:rPr>
      <w:t>|</w:t>
    </w:r>
    <w:r>
      <w:rPr>
        <w:sz w:val="16"/>
        <w:szCs w:val="16"/>
      </w:rPr>
      <w:t xml:space="preserve">  </w:t>
    </w:r>
    <w:proofErr w:type="spellStart"/>
    <w:r w:rsidR="00AE719E">
      <w:rPr>
        <w:sz w:val="16"/>
        <w:szCs w:val="16"/>
      </w:rPr>
      <w:t>Switzerland</w:t>
    </w:r>
    <w:proofErr w:type="spellEnd"/>
    <w:r w:rsidR="00DD78D8">
      <w:rPr>
        <w:sz w:val="16"/>
        <w:szCs w:val="16"/>
      </w:rPr>
      <w:t xml:space="preserve">  </w:t>
    </w:r>
    <w:r w:rsidR="00DD78D8" w:rsidRPr="00383E75">
      <w:rPr>
        <w:color w:val="C7D426"/>
        <w:sz w:val="16"/>
        <w:szCs w:val="16"/>
      </w:rPr>
      <w:t xml:space="preserve">|  </w:t>
    </w:r>
    <w:r>
      <w:rPr>
        <w:sz w:val="16"/>
        <w:szCs w:val="16"/>
      </w:rPr>
      <w:t xml:space="preserve">T +41 41 249 25 70  </w:t>
    </w:r>
    <w:r w:rsidRPr="00383E75">
      <w:rPr>
        <w:color w:val="C7D426"/>
        <w:sz w:val="16"/>
        <w:szCs w:val="16"/>
      </w:rPr>
      <w:t>|</w:t>
    </w:r>
    <w:r w:rsidR="00BC5329" w:rsidRPr="00383E75">
      <w:rPr>
        <w:color w:val="C7D426"/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 xml:space="preserve"> </w:t>
    </w:r>
    <w:hyperlink r:id="rId1" w:history="1">
      <w:r w:rsidR="00DA03BC" w:rsidRPr="0076329B">
        <w:rPr>
          <w:rStyle w:val="Hyperlink"/>
          <w:sz w:val="16"/>
          <w:szCs w:val="16"/>
        </w:rPr>
        <w:t>www.axonivy.com</w:t>
      </w:r>
    </w:hyperlink>
  </w:p>
  <w:p w14:paraId="0120A0ED" w14:textId="77777777" w:rsidR="00DA03BC" w:rsidRPr="00DA03BC" w:rsidRDefault="00DA03BC" w:rsidP="00A15594">
    <w:pPr>
      <w:pStyle w:val="Fuzeile"/>
      <w:spacing w:before="12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B96F1" w14:textId="77777777" w:rsidR="00174B13" w:rsidRDefault="00174B13" w:rsidP="005D6F40">
      <w:pPr>
        <w:spacing w:after="0" w:line="240" w:lineRule="auto"/>
      </w:pPr>
      <w:r>
        <w:separator/>
      </w:r>
    </w:p>
  </w:footnote>
  <w:footnote w:type="continuationSeparator" w:id="0">
    <w:p w14:paraId="5DD0A423" w14:textId="77777777" w:rsidR="00174B13" w:rsidRDefault="00174B13" w:rsidP="005D6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97027" w14:textId="6328040E" w:rsidR="004A6849" w:rsidRPr="00227D12" w:rsidRDefault="00174B13" w:rsidP="004A6849">
    <w:pPr>
      <w:tabs>
        <w:tab w:val="right" w:pos="9070"/>
      </w:tabs>
      <w:ind w:right="282"/>
      <w:jc w:val="right"/>
      <w:rPr>
        <w:lang w:val="en-US"/>
      </w:rPr>
    </w:pPr>
    <w:r>
      <w:rPr>
        <w:noProof/>
        <w:lang w:val="de-DE" w:eastAsia="de-DE"/>
      </w:rPr>
      <w:pict w14:anchorId="7A5F52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i1025" type="#_x0000_t75" style="width:155.15pt;height:40.95pt;visibility:visible">
          <v:imagedata r:id="rId1" o:title=""/>
        </v:shape>
      </w:pict>
    </w:r>
    <w:r w:rsidR="004A6849">
      <w:rPr>
        <w:noProof/>
        <w:lang w:val="de-DE" w:eastAsia="de-DE"/>
      </w:rPr>
      <w:tab/>
    </w:r>
    <w:r w:rsidR="004A6849" w:rsidRPr="004A6849">
      <w:rPr>
        <w:lang w:val="en-US"/>
      </w:rPr>
      <w:t xml:space="preserve"> </w:t>
    </w:r>
    <w:r w:rsidR="004A6849" w:rsidRPr="00227D12">
      <w:rPr>
        <w:lang w:val="en-US"/>
      </w:rPr>
      <w:t xml:space="preserve">Lucerne, </w:t>
    </w:r>
    <w:r w:rsidR="004A6849">
      <w:fldChar w:fldCharType="begin"/>
    </w:r>
    <w:r w:rsidR="004A6849">
      <w:instrText xml:space="preserve"> TIME  \@ "MMMM d, yyyy" </w:instrText>
    </w:r>
    <w:r w:rsidR="004A6849">
      <w:fldChar w:fldCharType="separate"/>
    </w:r>
    <w:r w:rsidR="00D11A20">
      <w:rPr>
        <w:noProof/>
      </w:rPr>
      <w:t>August 28, 2019</w:t>
    </w:r>
    <w:r w:rsidR="004A6849">
      <w:fldChar w:fldCharType="end"/>
    </w:r>
  </w:p>
  <w:p w14:paraId="781041DC" w14:textId="77777777" w:rsidR="00F455F0" w:rsidRDefault="00F455F0" w:rsidP="009E5729">
    <w:pPr>
      <w:spacing w:after="0" w:line="240" w:lineRule="auto"/>
      <w:rPr>
        <w:b/>
        <w:sz w:val="14"/>
        <w:szCs w:val="14"/>
        <w:lang w:val="de-DE"/>
      </w:rPr>
    </w:pPr>
  </w:p>
  <w:p w14:paraId="22BB8FE2" w14:textId="77777777" w:rsidR="005B468E" w:rsidRDefault="005B468E" w:rsidP="005B468E">
    <w:pPr>
      <w:spacing w:after="0" w:line="240" w:lineRule="auto"/>
      <w:rPr>
        <w:b/>
        <w:sz w:val="14"/>
        <w:szCs w:val="14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F0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6C748D"/>
    <w:multiLevelType w:val="hybridMultilevel"/>
    <w:tmpl w:val="3F9A4D56"/>
    <w:lvl w:ilvl="0" w:tplc="21A2BCD8">
      <w:start w:val="1"/>
      <w:numFmt w:val="bullet"/>
      <w:pStyle w:val="Aufzhlungszeiche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oNotTrackMoves/>
  <w:defaultTabStop w:val="709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1074"/>
    <w:rsid w:val="00042D5E"/>
    <w:rsid w:val="000617F4"/>
    <w:rsid w:val="00062702"/>
    <w:rsid w:val="000768F7"/>
    <w:rsid w:val="0008020C"/>
    <w:rsid w:val="000B0936"/>
    <w:rsid w:val="000B145E"/>
    <w:rsid w:val="00140346"/>
    <w:rsid w:val="0014679D"/>
    <w:rsid w:val="00164213"/>
    <w:rsid w:val="001663DB"/>
    <w:rsid w:val="00174B13"/>
    <w:rsid w:val="00184961"/>
    <w:rsid w:val="00191F11"/>
    <w:rsid w:val="001A2214"/>
    <w:rsid w:val="001C3E50"/>
    <w:rsid w:val="001D52D7"/>
    <w:rsid w:val="0021716C"/>
    <w:rsid w:val="00227D12"/>
    <w:rsid w:val="0023444D"/>
    <w:rsid w:val="0024545C"/>
    <w:rsid w:val="00245D2B"/>
    <w:rsid w:val="002967C8"/>
    <w:rsid w:val="00296EFE"/>
    <w:rsid w:val="002978A6"/>
    <w:rsid w:val="002A0DCF"/>
    <w:rsid w:val="002A22ED"/>
    <w:rsid w:val="003221E3"/>
    <w:rsid w:val="00377D1B"/>
    <w:rsid w:val="00383E75"/>
    <w:rsid w:val="00395F34"/>
    <w:rsid w:val="003D1074"/>
    <w:rsid w:val="003D28FC"/>
    <w:rsid w:val="003F07AE"/>
    <w:rsid w:val="004019CF"/>
    <w:rsid w:val="00414B19"/>
    <w:rsid w:val="00444801"/>
    <w:rsid w:val="0046026A"/>
    <w:rsid w:val="004935EF"/>
    <w:rsid w:val="004A6849"/>
    <w:rsid w:val="004D483A"/>
    <w:rsid w:val="00516D03"/>
    <w:rsid w:val="00520325"/>
    <w:rsid w:val="005618B8"/>
    <w:rsid w:val="00574D7C"/>
    <w:rsid w:val="005B173C"/>
    <w:rsid w:val="005B468E"/>
    <w:rsid w:val="005D6F40"/>
    <w:rsid w:val="005D79E8"/>
    <w:rsid w:val="005F7AFC"/>
    <w:rsid w:val="006071E9"/>
    <w:rsid w:val="00614A29"/>
    <w:rsid w:val="00625EB9"/>
    <w:rsid w:val="00631286"/>
    <w:rsid w:val="00643BCE"/>
    <w:rsid w:val="00683338"/>
    <w:rsid w:val="00686444"/>
    <w:rsid w:val="006958DF"/>
    <w:rsid w:val="006A6E70"/>
    <w:rsid w:val="006D0DD5"/>
    <w:rsid w:val="00721201"/>
    <w:rsid w:val="00735A96"/>
    <w:rsid w:val="00740A6E"/>
    <w:rsid w:val="00784EC1"/>
    <w:rsid w:val="007911EA"/>
    <w:rsid w:val="0079568B"/>
    <w:rsid w:val="007B146B"/>
    <w:rsid w:val="00823F27"/>
    <w:rsid w:val="00855DF2"/>
    <w:rsid w:val="00895D21"/>
    <w:rsid w:val="008A09FB"/>
    <w:rsid w:val="008C100F"/>
    <w:rsid w:val="00906E39"/>
    <w:rsid w:val="00927288"/>
    <w:rsid w:val="00930902"/>
    <w:rsid w:val="00990DA5"/>
    <w:rsid w:val="009A638E"/>
    <w:rsid w:val="009D2F61"/>
    <w:rsid w:val="009E394A"/>
    <w:rsid w:val="009E5729"/>
    <w:rsid w:val="00A06691"/>
    <w:rsid w:val="00A15594"/>
    <w:rsid w:val="00A70549"/>
    <w:rsid w:val="00AD2A07"/>
    <w:rsid w:val="00AE719E"/>
    <w:rsid w:val="00AF2936"/>
    <w:rsid w:val="00B0012C"/>
    <w:rsid w:val="00B15724"/>
    <w:rsid w:val="00B42952"/>
    <w:rsid w:val="00B562F1"/>
    <w:rsid w:val="00B62160"/>
    <w:rsid w:val="00BA096D"/>
    <w:rsid w:val="00BC5008"/>
    <w:rsid w:val="00BC5329"/>
    <w:rsid w:val="00BE09E5"/>
    <w:rsid w:val="00BE5D30"/>
    <w:rsid w:val="00BF4074"/>
    <w:rsid w:val="00C143F9"/>
    <w:rsid w:val="00C82FEF"/>
    <w:rsid w:val="00C913CD"/>
    <w:rsid w:val="00C9284D"/>
    <w:rsid w:val="00C94314"/>
    <w:rsid w:val="00D0768B"/>
    <w:rsid w:val="00D11A20"/>
    <w:rsid w:val="00D15D8F"/>
    <w:rsid w:val="00D33D43"/>
    <w:rsid w:val="00D34D8D"/>
    <w:rsid w:val="00D50AA2"/>
    <w:rsid w:val="00D511C0"/>
    <w:rsid w:val="00D871B9"/>
    <w:rsid w:val="00D91FBF"/>
    <w:rsid w:val="00DA036B"/>
    <w:rsid w:val="00DA03BC"/>
    <w:rsid w:val="00DC422F"/>
    <w:rsid w:val="00DD78D8"/>
    <w:rsid w:val="00E17DAB"/>
    <w:rsid w:val="00E305A6"/>
    <w:rsid w:val="00E43495"/>
    <w:rsid w:val="00E43C0D"/>
    <w:rsid w:val="00E60A34"/>
    <w:rsid w:val="00EA19F0"/>
    <w:rsid w:val="00ED7C9C"/>
    <w:rsid w:val="00ED7EF2"/>
    <w:rsid w:val="00EF086E"/>
    <w:rsid w:val="00F2060D"/>
    <w:rsid w:val="00F21A67"/>
    <w:rsid w:val="00F2239F"/>
    <w:rsid w:val="00F455F0"/>
    <w:rsid w:val="00F553E3"/>
    <w:rsid w:val="00FD257E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B8CDB"/>
  <w15:docId w15:val="{111B49DC-D1A6-4699-81B5-CA9BA026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3D28FC"/>
    <w:pPr>
      <w:spacing w:after="100" w:line="300" w:lineRule="auto"/>
      <w:jc w:val="both"/>
    </w:pPr>
    <w:rPr>
      <w:color w:val="000000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5EF"/>
    <w:pPr>
      <w:keepNext/>
      <w:keepLines/>
      <w:outlineLvl w:val="0"/>
    </w:pPr>
    <w:rPr>
      <w:rFonts w:eastAsia="Times New Roman"/>
      <w:bCs/>
      <w:color w:val="C7D4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6691"/>
    <w:pPr>
      <w:keepNext/>
      <w:spacing w:before="240" w:after="60" w:line="240" w:lineRule="auto"/>
      <w:jc w:val="left"/>
      <w:outlineLvl w:val="1"/>
    </w:pPr>
    <w:rPr>
      <w:rFonts w:ascii="Calibri Light" w:eastAsia="Times New Roman" w:hAnsi="Calibri Light"/>
      <w:b/>
      <w:bCs/>
      <w:i/>
      <w:iCs/>
      <w:color w:val="auto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1201"/>
    <w:pPr>
      <w:keepNext/>
      <w:keepLines/>
      <w:spacing w:before="40" w:after="0"/>
      <w:outlineLvl w:val="2"/>
    </w:pPr>
    <w:rPr>
      <w:rFonts w:eastAsia="Times New Roman"/>
      <w:color w:val="4D4E4E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6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6F40"/>
  </w:style>
  <w:style w:type="paragraph" w:styleId="Fuzeile">
    <w:name w:val="footer"/>
    <w:basedOn w:val="Standard"/>
    <w:link w:val="FuzeileZchn"/>
    <w:uiPriority w:val="99"/>
    <w:unhideWhenUsed/>
    <w:rsid w:val="005D6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6F4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6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D6F4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3444D"/>
    <w:rPr>
      <w:color w:val="0563C1"/>
      <w:u w:val="single"/>
    </w:rPr>
  </w:style>
  <w:style w:type="character" w:styleId="Platzhaltertext">
    <w:name w:val="Placeholder Text"/>
    <w:uiPriority w:val="99"/>
    <w:semiHidden/>
    <w:rsid w:val="002967C8"/>
    <w:rPr>
      <w:color w:val="808080"/>
    </w:rPr>
  </w:style>
  <w:style w:type="paragraph" w:styleId="KeinLeerraum">
    <w:name w:val="No Spacing"/>
    <w:uiPriority w:val="1"/>
    <w:qFormat/>
    <w:rsid w:val="003D28FC"/>
    <w:rPr>
      <w:color w:val="000000"/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B145E"/>
    <w:pPr>
      <w:contextualSpacing/>
    </w:pPr>
    <w:rPr>
      <w:rFonts w:eastAsia="Times New Roman"/>
      <w:spacing w:val="5"/>
      <w:kern w:val="28"/>
      <w:sz w:val="24"/>
      <w:szCs w:val="52"/>
    </w:rPr>
  </w:style>
  <w:style w:type="character" w:customStyle="1" w:styleId="TitelZchn">
    <w:name w:val="Titel Zchn"/>
    <w:link w:val="Titel"/>
    <w:uiPriority w:val="10"/>
    <w:rsid w:val="000B145E"/>
    <w:rPr>
      <w:rFonts w:ascii="Corbel" w:eastAsia="Times New Roman" w:hAnsi="Corbel" w:cs="Times New Roman"/>
      <w:color w:val="4C4245"/>
      <w:spacing w:val="5"/>
      <w:kern w:val="28"/>
      <w:sz w:val="24"/>
      <w:szCs w:val="52"/>
    </w:rPr>
  </w:style>
  <w:style w:type="character" w:customStyle="1" w:styleId="berschrift1Zchn">
    <w:name w:val="Überschrift 1 Zchn"/>
    <w:link w:val="berschrift1"/>
    <w:uiPriority w:val="9"/>
    <w:rsid w:val="004935EF"/>
    <w:rPr>
      <w:rFonts w:ascii="Corbel" w:eastAsia="Times New Roman" w:hAnsi="Corbel" w:cs="Times New Roman"/>
      <w:bCs/>
      <w:color w:val="C7D426"/>
      <w:szCs w:val="28"/>
    </w:rPr>
  </w:style>
  <w:style w:type="paragraph" w:styleId="Aufzhlungszeichen">
    <w:name w:val="List Bullet"/>
    <w:basedOn w:val="Standard"/>
    <w:uiPriority w:val="99"/>
    <w:unhideWhenUsed/>
    <w:qFormat/>
    <w:rsid w:val="004935EF"/>
    <w:pPr>
      <w:numPr>
        <w:numId w:val="3"/>
      </w:numPr>
      <w:ind w:left="340" w:hanging="340"/>
      <w:contextualSpacing/>
    </w:pPr>
    <w:rPr>
      <w:color w:val="C7D426"/>
      <w:lang w:val="en-GB"/>
    </w:rPr>
  </w:style>
  <w:style w:type="character" w:customStyle="1" w:styleId="berschrift2Zchn">
    <w:name w:val="Überschrift 2 Zchn"/>
    <w:link w:val="berschrift2"/>
    <w:uiPriority w:val="9"/>
    <w:rsid w:val="00A0669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ervorhebung">
    <w:name w:val="Emphasis"/>
    <w:uiPriority w:val="20"/>
    <w:qFormat/>
    <w:rsid w:val="00A06691"/>
    <w:rPr>
      <w:i/>
      <w:iCs/>
    </w:rPr>
  </w:style>
  <w:style w:type="character" w:customStyle="1" w:styleId="berschrift3Zchn">
    <w:name w:val="Überschrift 3 Zchn"/>
    <w:link w:val="berschrift3"/>
    <w:uiPriority w:val="9"/>
    <w:rsid w:val="00721201"/>
    <w:rPr>
      <w:rFonts w:ascii="Corbel" w:eastAsia="Times New Roman" w:hAnsi="Corbel" w:cs="Times New Roman"/>
      <w:color w:val="4D4E4E"/>
      <w:sz w:val="24"/>
      <w:szCs w:val="24"/>
    </w:rPr>
  </w:style>
  <w:style w:type="character" w:styleId="NichtaufgelsteErwhnung">
    <w:name w:val="Unresolved Mention"/>
    <w:uiPriority w:val="99"/>
    <w:rsid w:val="00DA0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xoniv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l\Desktop\Template_Letter_no_Logo_with_Footer_CH_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DocumentType xmlns="http://schemas.microsoft.com/sharepoint/v3">Diverse</TemplateDocument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B63CC892BCA3429F2BE3F2595CA7ED" ma:contentTypeVersion="2" ma:contentTypeDescription="Ein neues Dokument erstellen." ma:contentTypeScope="" ma:versionID="2392f26c1d0dc71aab8ba095cdcb1a75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fb70385941b0388605912380214a1d3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TemplateDocumentTyp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TemplateDocumentType" ma:index="2" ma:displayName="Dokument Typ" ma:default="Diverse" ma:format="Dropdown" ma:internalName="TemplateDocumentType">
      <xsd:simpleType>
        <xsd:restriction base="dms:Choice">
          <xsd:enumeration value="Diverse"/>
          <xsd:enumeration value="Aufwandschätzung"/>
          <xsd:enumeration value="Change Request"/>
          <xsd:enumeration value="Korrespondenz"/>
          <xsd:enumeration value="Kundenzufriedenheit"/>
          <xsd:enumeration value="Logo, Bilder"/>
          <xsd:enumeration value="Management"/>
          <xsd:enumeration value="Offerte"/>
          <xsd:enumeration value="Pendenzenliste"/>
          <xsd:enumeration value="Planung"/>
          <xsd:enumeration value="Präsentation"/>
          <xsd:enumeration value="Projektabschlussdokument"/>
          <xsd:enumeration value="Projektstatusrapport"/>
          <xsd:enumeration value="Protokoll"/>
          <xsd:enumeration value="Requirement Specification"/>
          <xsd:enumeration value="Risikoanalyse"/>
          <xsd:enumeration value="Technical Specification"/>
          <xsd:enumeration value="Testdokument"/>
          <xsd:enumeration value="Verkaufs- und Marketingdokument"/>
          <xsd:enumeration value="Vertra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haltstyp" ma:readOnly="tru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727F0-4F0C-403F-9EA9-F6A92843B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56E434-1928-441E-9F0F-B3DAEC9774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7928DFB-953B-4EB5-9224-FFE9ACEB1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F185ED8-5EEC-4D73-857B-88ACBBAE0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Template_Letter_no_Logo_with_Footer_CH_DE.dotx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AXON IVY AG</Company>
  <LinksUpToDate>false</LinksUpToDate>
  <CharactersWithSpaces>444</CharactersWithSpaces>
  <SharedDoc>false</SharedDoc>
  <HLinks>
    <vt:vector size="6" baseType="variant">
      <vt:variant>
        <vt:i4>3866737</vt:i4>
      </vt:variant>
      <vt:variant>
        <vt:i4>8</vt:i4>
      </vt:variant>
      <vt:variant>
        <vt:i4>0</vt:i4>
      </vt:variant>
      <vt:variant>
        <vt:i4>5</vt:i4>
      </vt:variant>
      <vt:variant>
        <vt:lpwstr>http://www.axonivy.com/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Gerber</dc:creator>
  <cp:keywords/>
  <cp:lastModifiedBy>Bruno Bütler</cp:lastModifiedBy>
  <cp:revision>10</cp:revision>
  <cp:lastPrinted>2012-03-20T16:24:00Z</cp:lastPrinted>
  <dcterms:created xsi:type="dcterms:W3CDTF">2019-08-28T11:19:00Z</dcterms:created>
  <dcterms:modified xsi:type="dcterms:W3CDTF">2019-08-28T12:21:00Z</dcterms:modified>
</cp:coreProperties>
</file>